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4079" w:rsidR="000D10A8" w:rsidP="0099722E" w:rsidRDefault="002478F4" w14:paraId="4B6C4EC0" w14:textId="2ADC813A">
      <w:pPr>
        <w:pStyle w:val="dP-Title"/>
      </w:pPr>
      <w:r>
        <w:t>Happy Tails Check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00AD4079" w14:paraId="4B9CB399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1515F13F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</w:tcPr>
          <w:p w:rsidR="00AD4079" w:rsidP="0099722E" w:rsidRDefault="00717603" w14:paraId="05D4C67F" w14:textId="3C413CB0">
            <w:pPr>
              <w:pStyle w:val="dP-InfoTableText"/>
            </w:pPr>
            <w:r>
              <w:t>Cady Flores, Bianca Zenere, Rachel Shaw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4ECFA9FD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</w:tcPr>
          <w:p w:rsidR="00AD4079" w:rsidP="0099722E" w:rsidRDefault="00717603" w14:paraId="0FB91D10" w14:textId="6DE5DB83">
            <w:pPr>
              <w:pStyle w:val="dP-InfoTableText"/>
            </w:pPr>
            <w:r>
              <w:t>12/2/2022</w:t>
            </w:r>
          </w:p>
        </w:tc>
      </w:tr>
      <w:tr w:rsidR="00AD4079" w:rsidTr="00AD4079" w14:paraId="511EEAE6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1569C9" w14:paraId="55A2C4AE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</w:tcPr>
          <w:p w:rsidR="00AD4079" w:rsidP="0099722E" w:rsidRDefault="00717603" w14:paraId="606027B8" w14:textId="1086D1E7">
            <w:pPr>
              <w:pStyle w:val="dP-InfoTableText"/>
            </w:pPr>
            <w:r>
              <w:t>12/2/2022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63E095E2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</w:tcPr>
          <w:p w:rsidR="00AD4079" w:rsidP="0099722E" w:rsidRDefault="006B216D" w14:paraId="39E2E95A" w14:textId="415C1BAA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E8654E">
              <w:rPr>
                <w:noProof/>
              </w:rPr>
              <w:t>12/23/2022</w:t>
            </w:r>
            <w:r>
              <w:fldChar w:fldCharType="end"/>
            </w:r>
          </w:p>
        </w:tc>
      </w:tr>
      <w:tr w:rsidR="00AD4079" w:rsidTr="00AD4079" w14:paraId="2F33699C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2A266527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</w:tcPr>
          <w:p w:rsidR="00AD4079" w:rsidP="0099722E" w:rsidRDefault="00E63C24" w14:paraId="1E035CB7" w14:textId="614F38DF">
            <w:pPr>
              <w:pStyle w:val="dP-InfoTableText"/>
            </w:pPr>
            <w:r>
              <w:t xml:space="preserve">Operations &gt; </w:t>
            </w:r>
            <w:r w:rsidR="002478F4">
              <w:t>Safety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0208A044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</w:tcPr>
          <w:p w:rsidR="00AD4079" w:rsidP="0099722E" w:rsidRDefault="00000000" w14:paraId="1FF904A1" w14:textId="02FB5D33">
            <w:pPr>
              <w:pStyle w:val="dP-InfoTableText"/>
            </w:pPr>
            <w:r>
              <w:fldChar w:fldCharType="begin"/>
            </w:r>
            <w:r>
              <w:instrText> NUMPAGES  \* Arabic  \* MERGEFORMAT </w:instrText>
            </w:r>
            <w:r>
              <w:fldChar w:fldCharType="separate"/>
            </w:r>
            <w:r w:rsidR="00E8654E">
              <w:rPr>
                <w:noProof/>
              </w:rPr>
              <w:t>2</w:t>
            </w:r>
            <w:r>
              <w:fldChar w:fldCharType="end"/>
            </w:r>
          </w:p>
        </w:tc>
      </w:tr>
    </w:tbl>
    <w:p w:rsidRPr="00B4354D" w:rsidR="001F0330" w:rsidP="00B4354D" w:rsidRDefault="001F0330" w14:paraId="62675D56" w14:textId="77777777">
      <w:pPr>
        <w:pStyle w:val="dP-Normal"/>
      </w:pPr>
    </w:p>
    <w:p w:rsidR="002A6805" w:rsidP="00B4354D" w:rsidRDefault="00DB6A56" w14:paraId="3F1E5D0D" w14:textId="77777777">
      <w:pPr>
        <w:pStyle w:val="dP-Heading2"/>
      </w:pPr>
      <w:r>
        <w:t>Purpose</w:t>
      </w:r>
    </w:p>
    <w:p w:rsidRPr="00882C7E" w:rsidR="00882C7E" w:rsidP="00882C7E" w:rsidRDefault="00882C7E" w14:paraId="13C761A5" w14:textId="4E896134">
      <w:pPr>
        <w:rPr>
          <w:rFonts w:ascii="Arial" w:hAnsi="Arial"/>
        </w:rPr>
      </w:pPr>
      <w:r w:rsidRPr="00882C7E">
        <w:rPr>
          <w:rFonts w:ascii="Arial" w:hAnsi="Arial" w:cs="Arial"/>
          <w:color w:val="222222"/>
          <w:shd w:val="clear" w:color="auto" w:fill="FFFFFF"/>
        </w:rPr>
        <w:t xml:space="preserve">Our goal is to stay up to date with our pet guests’ </w:t>
      </w:r>
      <w:r>
        <w:rPr>
          <w:rFonts w:ascii="Arial" w:hAnsi="Arial" w:cs="Arial"/>
          <w:color w:val="222222"/>
          <w:shd w:val="clear" w:color="auto" w:fill="FFFFFF"/>
        </w:rPr>
        <w:t>health while in our care</w:t>
      </w:r>
      <w:r w:rsidRPr="00882C7E">
        <w:rPr>
          <w:rFonts w:ascii="Arial" w:hAnsi="Arial" w:cs="Arial"/>
          <w:color w:val="222222"/>
          <w:shd w:val="clear" w:color="auto" w:fill="FFFFFF"/>
        </w:rPr>
        <w:t xml:space="preserve">. This procedure will outline how </w:t>
      </w:r>
      <w:r>
        <w:rPr>
          <w:rFonts w:ascii="Arial" w:hAnsi="Arial" w:cs="Arial"/>
          <w:color w:val="222222"/>
          <w:shd w:val="clear" w:color="auto" w:fill="FFFFFF"/>
        </w:rPr>
        <w:t>and when to perform a Happy Tails Check.</w:t>
      </w:r>
    </w:p>
    <w:p w:rsidR="0099722E" w:rsidP="00B4354D" w:rsidRDefault="00871142" w14:paraId="02245B48" w14:textId="6E93DCF8">
      <w:pPr>
        <w:pStyle w:val="dP-Heading2"/>
      </w:pPr>
      <w:r>
        <w:t>Audience</w:t>
      </w:r>
    </w:p>
    <w:p w:rsidRPr="002A6805" w:rsidR="00827046" w:rsidP="518BD8F5" w:rsidRDefault="002A6805" w14:paraId="47CE97F2" w14:textId="076D31B0">
      <w:pPr>
        <w:rPr>
          <w:rStyle w:val="Emphasis"/>
          <w:i w:val="0"/>
          <w:iCs w:val="0"/>
        </w:rPr>
      </w:pPr>
      <w:r w:rsidRPr="518BD8F5" w:rsidR="67A8BD7E">
        <w:rPr>
          <w:rStyle w:val="Emphasis"/>
          <w:i w:val="0"/>
          <w:iCs w:val="0"/>
        </w:rPr>
        <w:t>Center</w:t>
      </w:r>
      <w:r w:rsidRPr="518BD8F5" w:rsidR="002A6805">
        <w:rPr>
          <w:rStyle w:val="Emphasis"/>
          <w:i w:val="0"/>
          <w:iCs w:val="0"/>
        </w:rPr>
        <w:t xml:space="preserve"> Managers, </w:t>
      </w:r>
      <w:r w:rsidRPr="518BD8F5" w:rsidR="00020D2D">
        <w:rPr>
          <w:rStyle w:val="Emphasis"/>
          <w:i w:val="0"/>
          <w:iCs w:val="0"/>
        </w:rPr>
        <w:t>Assistant Manager</w:t>
      </w:r>
      <w:r w:rsidRPr="518BD8F5" w:rsidR="00717603">
        <w:rPr>
          <w:rStyle w:val="Emphasis"/>
          <w:i w:val="0"/>
          <w:iCs w:val="0"/>
        </w:rPr>
        <w:t>s</w:t>
      </w:r>
      <w:r w:rsidRPr="518BD8F5" w:rsidR="00020D2D">
        <w:rPr>
          <w:rStyle w:val="Emphasis"/>
          <w:i w:val="0"/>
          <w:iCs w:val="0"/>
        </w:rPr>
        <w:t xml:space="preserve">, Supervisors, </w:t>
      </w:r>
      <w:r w:rsidRPr="518BD8F5" w:rsidR="009B47BC">
        <w:rPr>
          <w:rStyle w:val="Emphasis"/>
          <w:i w:val="0"/>
          <w:iCs w:val="0"/>
        </w:rPr>
        <w:t xml:space="preserve">Animal Care </w:t>
      </w:r>
      <w:r w:rsidRPr="518BD8F5" w:rsidR="7C0B16CB">
        <w:rPr>
          <w:rStyle w:val="Emphasis"/>
          <w:i w:val="0"/>
          <w:iCs w:val="0"/>
        </w:rPr>
        <w:t>Attendants</w:t>
      </w:r>
    </w:p>
    <w:p w:rsidR="00B4354D" w:rsidP="00B4354D" w:rsidRDefault="00B4354D" w14:paraId="5BA800FF" w14:textId="77777777">
      <w:pPr>
        <w:pStyle w:val="dP-Heading2"/>
      </w:pPr>
      <w:r>
        <w:t>General Information</w:t>
      </w:r>
    </w:p>
    <w:p w:rsidR="007C2EDF" w:rsidP="271D23FE" w:rsidRDefault="00235BC7" w14:paraId="12DCF076" w14:textId="77721C2D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271D23FE" w:rsidR="00235BC7">
        <w:rPr>
          <w:rStyle w:val="Emphasis"/>
          <w:i w:val="0"/>
          <w:iCs w:val="0"/>
        </w:rPr>
        <w:t xml:space="preserve">Destination Pet </w:t>
      </w:r>
      <w:r w:rsidRPr="271D23FE" w:rsidR="007C2EDF">
        <w:rPr>
          <w:rStyle w:val="Emphasis"/>
          <w:i w:val="0"/>
          <w:iCs w:val="0"/>
        </w:rPr>
        <w:t>requires Happy Tails Checks</w:t>
      </w:r>
      <w:r w:rsidRPr="271D23FE" w:rsidR="00313094">
        <w:rPr>
          <w:rStyle w:val="Emphasis"/>
          <w:i w:val="0"/>
          <w:iCs w:val="0"/>
        </w:rPr>
        <w:t xml:space="preserve"> to be completed</w:t>
      </w:r>
      <w:r w:rsidRPr="271D23FE" w:rsidR="007C2EDF">
        <w:rPr>
          <w:rStyle w:val="Emphasis"/>
          <w:i w:val="0"/>
          <w:iCs w:val="0"/>
        </w:rPr>
        <w:t xml:space="preserve"> twice daily for boarding pets.</w:t>
      </w:r>
      <w:r w:rsidRPr="271D23FE" w:rsidR="009D7405">
        <w:rPr>
          <w:rStyle w:val="Emphasis"/>
          <w:i w:val="0"/>
          <w:iCs w:val="0"/>
        </w:rPr>
        <w:t xml:space="preserve"> </w:t>
      </w:r>
      <w:hyperlink r:id="Ra0b1d3c2a49b4230">
        <w:r w:rsidRPr="271D23FE" w:rsidR="009D7405">
          <w:rPr>
            <w:rStyle w:val="Hyperlink"/>
          </w:rPr>
          <w:t xml:space="preserve">Happy </w:t>
        </w:r>
        <w:r w:rsidRPr="271D23FE" w:rsidR="00581C84">
          <w:rPr>
            <w:rStyle w:val="Hyperlink"/>
          </w:rPr>
          <w:t>Tails</w:t>
        </w:r>
        <w:r w:rsidRPr="271D23FE" w:rsidR="009D7405">
          <w:rPr>
            <w:rStyle w:val="Hyperlink"/>
          </w:rPr>
          <w:t xml:space="preserve"> – Boarders Log</w:t>
        </w:r>
      </w:hyperlink>
      <w:r w:rsidRPr="271D23FE" w:rsidR="009D7405">
        <w:rPr>
          <w:rStyle w:val="Emphasis"/>
          <w:i w:val="0"/>
          <w:iCs w:val="0"/>
        </w:rPr>
        <w:t xml:space="preserve"> form is to be</w:t>
      </w:r>
      <w:r w:rsidRPr="271D23FE" w:rsidR="00581C84">
        <w:rPr>
          <w:rStyle w:val="Emphasis"/>
          <w:i w:val="0"/>
          <w:iCs w:val="0"/>
        </w:rPr>
        <w:t xml:space="preserve"> marked as these checks are completed (twice daily).</w:t>
      </w:r>
    </w:p>
    <w:p w:rsidR="00F7188B" w:rsidP="00EE3637" w:rsidRDefault="00F7188B" w14:paraId="3FC063BB" w14:textId="31B29CE4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On the </w:t>
      </w:r>
      <w:r w:rsidR="007056E2">
        <w:rPr>
          <w:rStyle w:val="Emphasis"/>
          <w:i w:val="0"/>
          <w:iCs w:val="0"/>
        </w:rPr>
        <w:t>departure date</w:t>
      </w:r>
      <w:r>
        <w:rPr>
          <w:rStyle w:val="Emphasis"/>
          <w:i w:val="0"/>
          <w:iCs w:val="0"/>
        </w:rPr>
        <w:t xml:space="preserve">, Happy Tails Check must be completed </w:t>
      </w:r>
      <w:r w:rsidR="007056E2">
        <w:rPr>
          <w:rStyle w:val="Emphasis"/>
          <w:i w:val="0"/>
          <w:iCs w:val="0"/>
        </w:rPr>
        <w:t xml:space="preserve">for the pet </w:t>
      </w:r>
      <w:r w:rsidR="000B2729">
        <w:rPr>
          <w:rStyle w:val="Emphasis"/>
          <w:i w:val="0"/>
          <w:iCs w:val="0"/>
        </w:rPr>
        <w:t>prior to departure.</w:t>
      </w:r>
    </w:p>
    <w:p w:rsidR="00626885" w:rsidP="518BD8F5" w:rsidRDefault="007C2EDF" w14:paraId="5FB357FA" w14:textId="065887B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518BD8F5" w:rsidR="007C2EDF">
        <w:rPr>
          <w:rStyle w:val="Emphasis"/>
          <w:i w:val="0"/>
          <w:iCs w:val="0"/>
        </w:rPr>
        <w:t>Destination Pet requires Happy Tails Check</w:t>
      </w:r>
      <w:r w:rsidRPr="518BD8F5" w:rsidR="000B2729">
        <w:rPr>
          <w:rStyle w:val="Emphasis"/>
          <w:i w:val="0"/>
          <w:iCs w:val="0"/>
        </w:rPr>
        <w:t xml:space="preserve"> </w:t>
      </w:r>
      <w:r w:rsidRPr="518BD8F5" w:rsidR="00313094">
        <w:rPr>
          <w:rStyle w:val="Emphasis"/>
          <w:i w:val="0"/>
          <w:iCs w:val="0"/>
        </w:rPr>
        <w:t>to be completed</w:t>
      </w:r>
      <w:r w:rsidRPr="518BD8F5" w:rsidR="000B2729">
        <w:rPr>
          <w:rStyle w:val="Emphasis"/>
          <w:i w:val="0"/>
          <w:iCs w:val="0"/>
        </w:rPr>
        <w:t xml:space="preserve"> once daily</w:t>
      </w:r>
      <w:r w:rsidRPr="518BD8F5" w:rsidR="00626885">
        <w:rPr>
          <w:rStyle w:val="Emphasis"/>
          <w:i w:val="0"/>
          <w:iCs w:val="0"/>
        </w:rPr>
        <w:t xml:space="preserve"> for </w:t>
      </w:r>
      <w:bookmarkStart w:name="_Int_6Floqr3v" w:id="471951645"/>
      <w:r w:rsidRPr="518BD8F5" w:rsidR="00626885">
        <w:rPr>
          <w:rStyle w:val="Emphasis"/>
          <w:i w:val="0"/>
          <w:iCs w:val="0"/>
        </w:rPr>
        <w:t>half day</w:t>
      </w:r>
      <w:bookmarkEnd w:id="471951645"/>
      <w:r w:rsidRPr="518BD8F5" w:rsidR="00626885">
        <w:rPr>
          <w:rStyle w:val="Emphasis"/>
          <w:i w:val="0"/>
          <w:iCs w:val="0"/>
        </w:rPr>
        <w:t xml:space="preserve"> daycare.</w:t>
      </w:r>
    </w:p>
    <w:p w:rsidR="00235BC7" w:rsidP="00EE3637" w:rsidRDefault="00626885" w14:paraId="0D6A68F7" w14:textId="7137F63F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Destination Pet requires Happy Tails Check </w:t>
      </w:r>
      <w:r w:rsidR="00313094">
        <w:rPr>
          <w:rStyle w:val="Emphasis"/>
          <w:i w:val="0"/>
          <w:iCs w:val="0"/>
        </w:rPr>
        <w:t>to be completed twice daily for full day daycare.</w:t>
      </w:r>
      <w:r w:rsidR="00EE3637">
        <w:rPr>
          <w:rStyle w:val="Emphasis"/>
          <w:i w:val="0"/>
          <w:iCs w:val="0"/>
        </w:rPr>
        <w:t xml:space="preserve"> </w:t>
      </w:r>
    </w:p>
    <w:p w:rsidR="00EE3637" w:rsidP="00EE3637" w:rsidRDefault="00B744BF" w14:paraId="1E5A4825" w14:textId="6CF4712D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Only i</w:t>
      </w:r>
      <w:r w:rsidR="007C2EDF">
        <w:rPr>
          <w:rStyle w:val="Emphasis"/>
          <w:i w:val="0"/>
          <w:iCs w:val="0"/>
        </w:rPr>
        <w:t>f there are abnormalities found</w:t>
      </w:r>
      <w:r w:rsidR="007056E2">
        <w:rPr>
          <w:rStyle w:val="Emphasis"/>
          <w:i w:val="0"/>
          <w:iCs w:val="0"/>
        </w:rPr>
        <w:t xml:space="preserve"> on the pet</w:t>
      </w:r>
      <w:r w:rsidR="007C2EDF">
        <w:rPr>
          <w:rStyle w:val="Emphasis"/>
          <w:i w:val="0"/>
          <w:iCs w:val="0"/>
        </w:rPr>
        <w:t xml:space="preserve">, the Happy Tails Check </w:t>
      </w:r>
      <w:r w:rsidR="00313094">
        <w:rPr>
          <w:rStyle w:val="Emphasis"/>
          <w:i w:val="0"/>
          <w:iCs w:val="0"/>
        </w:rPr>
        <w:t>F</w:t>
      </w:r>
      <w:r w:rsidR="007C2EDF">
        <w:rPr>
          <w:rStyle w:val="Emphasis"/>
          <w:i w:val="0"/>
          <w:iCs w:val="0"/>
        </w:rPr>
        <w:t xml:space="preserve">orm </w:t>
      </w:r>
      <w:r w:rsidR="00313094">
        <w:rPr>
          <w:rStyle w:val="Emphasis"/>
          <w:i w:val="0"/>
          <w:iCs w:val="0"/>
        </w:rPr>
        <w:t>must be c</w:t>
      </w:r>
      <w:r w:rsidR="007C2EDF">
        <w:rPr>
          <w:rStyle w:val="Emphasis"/>
          <w:i w:val="0"/>
          <w:iCs w:val="0"/>
        </w:rPr>
        <w:t xml:space="preserve">ompleted and </w:t>
      </w:r>
      <w:r w:rsidR="00313094">
        <w:rPr>
          <w:rStyle w:val="Emphasis"/>
          <w:i w:val="0"/>
          <w:iCs w:val="0"/>
        </w:rPr>
        <w:t xml:space="preserve">submitted to </w:t>
      </w:r>
      <w:r w:rsidR="005176D9">
        <w:rPr>
          <w:rStyle w:val="Emphasis"/>
          <w:i w:val="0"/>
          <w:iCs w:val="0"/>
        </w:rPr>
        <w:t>Supervisor immediately.</w:t>
      </w:r>
    </w:p>
    <w:p w:rsidRPr="00324392" w:rsidR="00324392" w:rsidP="00324392" w:rsidRDefault="00E7320E" w14:paraId="1B5BFAEE" w14:textId="1E197D6B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Checks can be performed while in their lodging suites, in playgroups or during </w:t>
      </w:r>
      <w:r w:rsidR="00324392">
        <w:rPr>
          <w:rStyle w:val="Emphasis"/>
          <w:i w:val="0"/>
          <w:iCs w:val="0"/>
        </w:rPr>
        <w:t xml:space="preserve">boarding and train, daycare and train, </w:t>
      </w:r>
      <w:r>
        <w:rPr>
          <w:rStyle w:val="Emphasis"/>
          <w:i w:val="0"/>
          <w:iCs w:val="0"/>
        </w:rPr>
        <w:t>and grooming services.</w:t>
      </w:r>
      <w:r w:rsidR="00324392">
        <w:rPr>
          <w:rStyle w:val="Emphasis"/>
          <w:i w:val="0"/>
          <w:iCs w:val="0"/>
        </w:rPr>
        <w:t xml:space="preserve"> </w:t>
      </w:r>
    </w:p>
    <w:p w:rsidRPr="001409EE" w:rsidR="00051781" w:rsidP="00051781" w:rsidRDefault="00C02A58" w14:paraId="2A7DFB02" w14:textId="5BD8EA00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Checks should be signed off for completion on daily checklist for daycare, training, and spa services guests.</w:t>
      </w:r>
    </w:p>
    <w:p w:rsidR="0099722E" w:rsidP="00B4354D" w:rsidRDefault="00827046" w14:paraId="121051AF" w14:textId="77777777">
      <w:pPr>
        <w:pStyle w:val="dP-Heading2"/>
      </w:pPr>
      <w:r w:rsidRPr="00D8513F">
        <w:t>Procedure</w:t>
      </w:r>
    </w:p>
    <w:p w:rsidR="00827046" w:rsidP="007D4902" w:rsidRDefault="001D3E01" w14:paraId="171A521C" w14:textId="6F1B71C3">
      <w:pPr>
        <w:rPr>
          <w:rStyle w:val="Emphasis"/>
        </w:rPr>
      </w:pPr>
      <w:r w:rsidRPr="67889A14" w:rsidR="001D3E01">
        <w:rPr>
          <w:rStyle w:val="Emphasis"/>
          <w:i w:val="0"/>
          <w:iCs w:val="0"/>
        </w:rPr>
        <w:t xml:space="preserve">Follow the </w:t>
      </w:r>
      <w:r w:rsidRPr="67889A14" w:rsidR="015D323A">
        <w:rPr>
          <w:rStyle w:val="Emphasis"/>
          <w:i w:val="0"/>
          <w:iCs w:val="0"/>
        </w:rPr>
        <w:t>procedure below</w:t>
      </w:r>
      <w:r w:rsidRPr="67889A14" w:rsidR="001D3E01">
        <w:rPr>
          <w:rStyle w:val="Emphasis"/>
          <w:i w:val="0"/>
          <w:iCs w:val="0"/>
        </w:rPr>
        <w:t xml:space="preserve"> to properly </w:t>
      </w:r>
      <w:r w:rsidRPr="67889A14" w:rsidR="00505B35">
        <w:rPr>
          <w:rStyle w:val="Emphasis"/>
          <w:i w:val="0"/>
          <w:iCs w:val="0"/>
        </w:rPr>
        <w:t>perform Happy Tails Check</w:t>
      </w:r>
      <w:r w:rsidRPr="67889A14" w:rsidR="001D3E01">
        <w:rPr>
          <w:rStyle w:val="Emphasis"/>
        </w:rPr>
        <w:t>.</w:t>
      </w:r>
    </w:p>
    <w:p w:rsidR="00D924A5" w:rsidP="00D924A5" w:rsidRDefault="00E35357" w14:paraId="3D066DD2" w14:textId="3B1CE177">
      <w:pPr>
        <w:pStyle w:val="ListParagraph"/>
      </w:pPr>
      <w:r>
        <w:rPr>
          <w:noProof/>
        </w:rPr>
        <w:drawing>
          <wp:inline distT="0" distB="0" distL="0" distR="0" wp14:anchorId="10571673" wp14:editId="665234EA">
            <wp:extent cx="346689" cy="282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3" cy="285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Pr="00555596" w:rsidR="00D924A5">
        <w:rPr>
          <w:b/>
          <w:bCs/>
        </w:rPr>
        <w:t>Policy</w:t>
      </w:r>
      <w:r w:rsidR="00D924A5">
        <w:t xml:space="preserve">: </w:t>
      </w:r>
      <w:r w:rsidR="00A51D9F">
        <w:t>Happy Tails Check must be completed for each pet in our care. Follow the above for the fr</w:t>
      </w:r>
      <w:r w:rsidR="00906625">
        <w:t>equency in which to perform the checks.</w:t>
      </w:r>
    </w:p>
    <w:p w:rsidR="00D924A5" w:rsidP="00D924A5" w:rsidRDefault="00E40704" w14:paraId="5D87DE1A" w14:textId="54373E14">
      <w:pPr>
        <w:pStyle w:val="ListParagraph"/>
        <w:rPr/>
      </w:pPr>
      <w:r w:rsidR="00E40704">
        <w:rPr/>
        <w:t xml:space="preserve">Follow the </w:t>
      </w:r>
      <w:hyperlink r:id="Rf2535bbb14a84c62">
        <w:r w:rsidRPr="271D23FE" w:rsidR="00DA363E">
          <w:rPr>
            <w:rStyle w:val="Hyperlink"/>
          </w:rPr>
          <w:t>Happy Tails Check Directions</w:t>
        </w:r>
      </w:hyperlink>
      <w:r w:rsidR="00DA363E">
        <w:rPr/>
        <w:t xml:space="preserve"> </w:t>
      </w:r>
      <w:r w:rsidR="00E40704">
        <w:rPr/>
        <w:t>on how to perform a Happy Tails Check.</w:t>
      </w:r>
    </w:p>
    <w:p w:rsidR="001B2F78" w:rsidP="00D924A5" w:rsidRDefault="00CA730A" w14:paraId="7F1480A7" w14:textId="77777777">
      <w:pPr>
        <w:pStyle w:val="ListParagraph"/>
      </w:pPr>
      <w:r>
        <w:t>If an abnormality is found</w:t>
      </w:r>
      <w:r w:rsidR="001B2F78">
        <w:t>:</w:t>
      </w:r>
    </w:p>
    <w:p w:rsidR="001B2F78" w:rsidP="001B2F78" w:rsidRDefault="001B2F78" w14:paraId="0AFF5E32" w14:textId="3E181B35">
      <w:pPr>
        <w:pStyle w:val="ListParagraph"/>
        <w:numPr>
          <w:ilvl w:val="1"/>
          <w:numId w:val="1"/>
        </w:numPr>
      </w:pPr>
      <w:r>
        <w:t>C</w:t>
      </w:r>
      <w:r w:rsidR="00A23E03">
        <w:t>omplete the</w:t>
      </w:r>
      <w:r w:rsidR="005C2D75">
        <w:t xml:space="preserve"> Happy Tails Check Form.</w:t>
      </w:r>
      <w:r w:rsidR="00B36608">
        <w:t xml:space="preserve"> </w:t>
      </w:r>
    </w:p>
    <w:p w:rsidR="001409EE" w:rsidP="001B2F78" w:rsidRDefault="00B36608" w14:paraId="5C6D18E1" w14:textId="77777777">
      <w:pPr>
        <w:pStyle w:val="ListParagraph"/>
        <w:numPr>
          <w:ilvl w:val="1"/>
          <w:numId w:val="1"/>
        </w:numPr>
      </w:pPr>
      <w:r>
        <w:t>Submit the form to the Supervisors immediately.</w:t>
      </w:r>
    </w:p>
    <w:p w:rsidR="001B2F78" w:rsidP="001B2F78" w:rsidRDefault="001409EE" w14:paraId="387460B7" w14:textId="5FF99A9F">
      <w:pPr>
        <w:pStyle w:val="ListParagraph"/>
        <w:numPr>
          <w:ilvl w:val="1"/>
          <w:numId w:val="1"/>
        </w:numPr>
        <w:rPr/>
      </w:pPr>
      <w:r w:rsidR="001409EE">
        <w:rPr/>
        <w:t xml:space="preserve">Supervisors </w:t>
      </w:r>
      <w:r w:rsidR="43D524E0">
        <w:rPr/>
        <w:t>determine</w:t>
      </w:r>
      <w:r w:rsidR="001409EE">
        <w:rPr/>
        <w:t xml:space="preserve"> </w:t>
      </w:r>
      <w:r w:rsidR="1E2DB30F">
        <w:rPr/>
        <w:t>the next</w:t>
      </w:r>
      <w:r w:rsidR="001409EE">
        <w:rPr/>
        <w:t xml:space="preserve"> steps for pet’s care.</w:t>
      </w:r>
      <w:r w:rsidR="00E40704">
        <w:rPr/>
        <w:t xml:space="preserve"> </w:t>
      </w:r>
    </w:p>
    <w:p w:rsidR="00D924A5" w:rsidP="001B2F78" w:rsidRDefault="00E40704" w14:paraId="406083B5" w14:textId="3DD89261">
      <w:pPr>
        <w:pStyle w:val="ListParagraph"/>
        <w:numPr>
          <w:ilvl w:val="1"/>
          <w:numId w:val="1"/>
        </w:numPr>
      </w:pPr>
      <w:r>
        <w:t>The form needs to be scanned into the pet’s profile.</w:t>
      </w:r>
    </w:p>
    <w:p w:rsidR="008024C7" w:rsidP="008024C7" w:rsidRDefault="008024C7" w14:paraId="2069FEB2" w14:textId="77777777">
      <w:pPr>
        <w:pStyle w:val="ListParagraph"/>
        <w:numPr>
          <w:ilvl w:val="0"/>
          <w:numId w:val="0"/>
        </w:numPr>
        <w:ind w:left="1440"/>
      </w:pPr>
    </w:p>
    <w:p w:rsidR="005C2D75" w:rsidP="00D924A5" w:rsidRDefault="005C2D75" w14:paraId="7121BFA3" w14:textId="1120DF72">
      <w:pPr>
        <w:pStyle w:val="ListParagraph"/>
      </w:pPr>
      <w:r>
        <w:lastRenderedPageBreak/>
        <w:t xml:space="preserve">For boarders, the staff’s initials that </w:t>
      </w:r>
      <w:r w:rsidR="005911D5">
        <w:t xml:space="preserve">Happy Tails Check was </w:t>
      </w:r>
      <w:r>
        <w:t>performed.</w:t>
      </w:r>
      <w:r w:rsidR="00FD6649">
        <w:t xml:space="preserve"> I</w:t>
      </w:r>
      <w:r w:rsidRPr="00FD6649" w:rsidR="00FD6649">
        <w:t>f any abnormalities a</w:t>
      </w:r>
      <w:r w:rsidR="008024C7">
        <w:t>re found:</w:t>
      </w:r>
    </w:p>
    <w:p w:rsidR="008024C7" w:rsidP="008024C7" w:rsidRDefault="008024C7" w14:paraId="516D9492" w14:textId="77777777">
      <w:pPr>
        <w:pStyle w:val="ListParagraph"/>
        <w:numPr>
          <w:ilvl w:val="1"/>
          <w:numId w:val="1"/>
        </w:numPr>
      </w:pPr>
      <w:r>
        <w:t xml:space="preserve">Complete the Happy Tails Check Form. </w:t>
      </w:r>
    </w:p>
    <w:p w:rsidR="008024C7" w:rsidP="008024C7" w:rsidRDefault="008024C7" w14:paraId="73E97C67" w14:textId="77777777">
      <w:pPr>
        <w:pStyle w:val="ListParagraph"/>
        <w:numPr>
          <w:ilvl w:val="1"/>
          <w:numId w:val="1"/>
        </w:numPr>
      </w:pPr>
      <w:r>
        <w:t>Submit the form to the Supervisors immediately.</w:t>
      </w:r>
    </w:p>
    <w:p w:rsidR="008024C7" w:rsidP="008024C7" w:rsidRDefault="008024C7" w14:paraId="5F5673AD" w14:textId="0A605D16">
      <w:pPr>
        <w:pStyle w:val="ListParagraph"/>
        <w:numPr>
          <w:ilvl w:val="1"/>
          <w:numId w:val="1"/>
        </w:numPr>
        <w:rPr/>
      </w:pPr>
      <w:r w:rsidR="008024C7">
        <w:rPr/>
        <w:t xml:space="preserve">Supervisors </w:t>
      </w:r>
      <w:r w:rsidR="47AE6293">
        <w:rPr/>
        <w:t>determine</w:t>
      </w:r>
      <w:r w:rsidR="008024C7">
        <w:rPr/>
        <w:t xml:space="preserve"> </w:t>
      </w:r>
      <w:r w:rsidR="41727B9D">
        <w:rPr/>
        <w:t>the next</w:t>
      </w:r>
      <w:r w:rsidR="008024C7">
        <w:rPr/>
        <w:t xml:space="preserve"> steps for pet’s care. </w:t>
      </w:r>
    </w:p>
    <w:p w:rsidR="008024C7" w:rsidP="008024C7" w:rsidRDefault="008024C7" w14:paraId="2B3AE222" w14:textId="4EACA626">
      <w:pPr>
        <w:pStyle w:val="ListParagraph"/>
        <w:numPr>
          <w:ilvl w:val="1"/>
          <w:numId w:val="1"/>
        </w:numPr>
      </w:pPr>
      <w:r>
        <w:t>The form needs to be scanned into the pet’s profile.</w:t>
      </w:r>
    </w:p>
    <w:p w:rsidR="005C2D75" w:rsidP="00D924A5" w:rsidRDefault="005C2D75" w14:paraId="79FF35B0" w14:textId="34254755">
      <w:pPr>
        <w:pStyle w:val="ListParagraph"/>
        <w:rPr/>
      </w:pPr>
      <w:r w:rsidR="005C2D75">
        <w:rPr/>
        <w:t xml:space="preserve">At the end of boarding stay, scan </w:t>
      </w:r>
      <w:r w:rsidR="229B1C2E">
        <w:rPr/>
        <w:t>the</w:t>
      </w:r>
      <w:r w:rsidR="00E40704">
        <w:rPr/>
        <w:t xml:space="preserve"> </w:t>
      </w:r>
      <w:r w:rsidR="00C479E0">
        <w:rPr/>
        <w:t>Happy Tails</w:t>
      </w:r>
      <w:r w:rsidR="6F9C3C92">
        <w:rPr/>
        <w:t xml:space="preserve"> – Boarder </w:t>
      </w:r>
      <w:r w:rsidR="4A702271">
        <w:rPr/>
        <w:t xml:space="preserve">Log </w:t>
      </w:r>
      <w:r w:rsidR="00C479E0">
        <w:rPr/>
        <w:t xml:space="preserve">document into </w:t>
      </w:r>
      <w:r w:rsidR="00E40704">
        <w:rPr/>
        <w:t xml:space="preserve">the </w:t>
      </w:r>
      <w:r w:rsidR="00C479E0">
        <w:rPr/>
        <w:t>pet’s profile.</w:t>
      </w:r>
    </w:p>
    <w:p w:rsidR="00B4354D" w:rsidP="00B4354D" w:rsidRDefault="005B458F" w14:paraId="0015F136" w14:textId="34CD9C6F">
      <w:pPr>
        <w:pStyle w:val="dP-Heading2"/>
      </w:pPr>
      <w:r w:rsidRPr="00D8513F">
        <w:t>References</w:t>
      </w:r>
    </w:p>
    <w:p w:rsidR="00692D96" w:rsidP="271D23FE" w:rsidRDefault="00000000" w14:paraId="42B37BE7" w14:textId="49E563E4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eastAsia="Times New Roman"/>
          <w:i w:val="0"/>
          <w:iCs w:val="0"/>
        </w:rPr>
      </w:pPr>
      <w:hyperlink r:id="Rce22653e838c4e64">
        <w:r w:rsidRPr="271D23FE" w:rsidR="00355E38">
          <w:rPr>
            <w:rStyle w:val="Hyperlink"/>
            <w:rFonts w:eastAsia="Times New Roman"/>
          </w:rPr>
          <w:t>Happy Tails Check</w:t>
        </w:r>
        <w:r w:rsidRPr="271D23FE" w:rsidR="003758C3">
          <w:rPr>
            <w:rStyle w:val="Hyperlink"/>
            <w:rFonts w:eastAsia="Times New Roman"/>
          </w:rPr>
          <w:t xml:space="preserve"> </w:t>
        </w:r>
        <w:r w:rsidRPr="271D23FE" w:rsidR="003758C3">
          <w:rPr>
            <w:rStyle w:val="Hyperlink"/>
            <w:rFonts w:eastAsia="Times New Roman"/>
          </w:rPr>
          <w:t>D</w:t>
        </w:r>
        <w:r w:rsidRPr="271D23FE" w:rsidR="003758C3">
          <w:rPr>
            <w:rStyle w:val="Hyperlink"/>
            <w:rFonts w:eastAsia="Times New Roman"/>
          </w:rPr>
          <w:t>irections</w:t>
        </w:r>
      </w:hyperlink>
    </w:p>
    <w:p w:rsidR="003758C3" w:rsidP="271D23FE" w:rsidRDefault="00000000" w14:paraId="2B83B44D" w14:textId="2A4B4FE5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eastAsia="Times New Roman"/>
          <w:i w:val="0"/>
          <w:iCs w:val="0"/>
        </w:rPr>
      </w:pPr>
      <w:hyperlink r:id="R9437451ecffa4924">
        <w:r w:rsidRPr="271D23FE" w:rsidR="003758C3">
          <w:rPr>
            <w:rStyle w:val="Hyperlink"/>
            <w:rFonts w:eastAsia="Times New Roman"/>
          </w:rPr>
          <w:t>Happy Tails Check Card - Cat</w:t>
        </w:r>
      </w:hyperlink>
    </w:p>
    <w:p w:rsidR="00355E38" w:rsidP="271D23FE" w:rsidRDefault="00000000" w14:paraId="098AB134" w14:textId="2997ED73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eastAsia="Times New Roman"/>
          <w:i w:val="0"/>
          <w:iCs w:val="0"/>
        </w:rPr>
      </w:pPr>
      <w:hyperlink r:id="Rcf498eaa2e93485d">
        <w:r w:rsidRPr="271D23FE" w:rsidR="003758C3">
          <w:rPr>
            <w:rStyle w:val="Hyperlink"/>
            <w:rFonts w:eastAsia="Times New Roman"/>
          </w:rPr>
          <w:t>Happy Tails Check Card – Dog</w:t>
        </w:r>
      </w:hyperlink>
    </w:p>
    <w:p w:rsidRPr="00355E38" w:rsidR="003758C3" w:rsidP="59BEA660" w:rsidRDefault="00000000" w14:paraId="2AADBE36" w14:textId="0FA1F6D5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eastAsia="Times New Roman"/>
          <w:i w:val="0"/>
          <w:iCs w:val="0"/>
        </w:rPr>
      </w:pPr>
      <w:hyperlink r:id="R13e38bb50e68423c">
        <w:r w:rsidRPr="59BEA660" w:rsidR="003758C3">
          <w:rPr>
            <w:rStyle w:val="Hyperlink"/>
            <w:rFonts w:eastAsia="Times New Roman"/>
          </w:rPr>
          <w:t xml:space="preserve">Happy Tails </w:t>
        </w:r>
        <w:r w:rsidRPr="59BEA660" w:rsidR="00D8034F">
          <w:rPr>
            <w:rStyle w:val="Hyperlink"/>
            <w:rFonts w:eastAsia="Times New Roman"/>
          </w:rPr>
          <w:t>– Boarders Log</w:t>
        </w:r>
      </w:hyperlink>
    </w:p>
    <w:p w:rsidR="59BEA660" w:rsidP="59BEA660" w:rsidRDefault="59BEA660" w14:paraId="3150341D" w14:textId="57428E33">
      <w:pPr>
        <w:pStyle w:val="Normal"/>
        <w:spacing w:after="0" w:line="240" w:lineRule="auto"/>
        <w:rPr>
          <w:rStyle w:val="Emphasis"/>
          <w:rFonts w:eastAsia="Times New Roman"/>
          <w:i w:val="0"/>
          <w:iCs w:val="0"/>
        </w:rPr>
      </w:pPr>
    </w:p>
    <w:p w:rsidR="62133EBD" w:rsidP="59BEA660" w:rsidRDefault="62133EBD" w14:paraId="4911385A" w14:textId="2C6CC901">
      <w:pPr>
        <w:pStyle w:val="Normal"/>
        <w:spacing w:after="0" w:line="240" w:lineRule="auto"/>
      </w:pPr>
      <w:r w:rsidR="62133EBD">
        <w:drawing>
          <wp:inline wp14:editId="1E4FA321" wp14:anchorId="429F6868">
            <wp:extent cx="4572000" cy="2133600"/>
            <wp:effectExtent l="0" t="0" r="0" b="0"/>
            <wp:docPr id="173202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1c204fd50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55E38" w:rsidR="003758C3" w:rsidSect="00C36F86">
      <w:headerReference w:type="default" r:id="rId17"/>
      <w:footerReference w:type="default" r:id="rId18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74D" w:rsidP="007D4902" w:rsidRDefault="0013674D" w14:paraId="071E06C6" w14:textId="77777777">
      <w:pPr>
        <w:spacing w:after="0" w:line="240" w:lineRule="auto"/>
      </w:pPr>
      <w:r>
        <w:separator/>
      </w:r>
    </w:p>
  </w:endnote>
  <w:endnote w:type="continuationSeparator" w:id="0">
    <w:p w:rsidR="0013674D" w:rsidP="007D4902" w:rsidRDefault="0013674D" w14:paraId="7C4E5A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261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288" w:rsidRDefault="00C61288" w14:paraId="5E8A92E3" w14:textId="664A60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6F86" w:rsidRDefault="00C36F86" w14:paraId="191C6B0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74D" w:rsidP="007D4902" w:rsidRDefault="0013674D" w14:paraId="4005CC46" w14:textId="77777777">
      <w:pPr>
        <w:spacing w:after="0" w:line="240" w:lineRule="auto"/>
      </w:pPr>
      <w:r>
        <w:separator/>
      </w:r>
    </w:p>
  </w:footnote>
  <w:footnote w:type="continuationSeparator" w:id="0">
    <w:p w:rsidR="0013674D" w:rsidP="007D4902" w:rsidRDefault="0013674D" w14:paraId="28EA18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AE2D13" w14:paraId="46FA6DF9" w14:textId="375459E7">
    <w:pPr>
      <w:pStyle w:val="Header"/>
      <w:jc w:val="right"/>
    </w:pPr>
    <w:r>
      <w:rPr>
        <w:noProof/>
      </w:rPr>
      <w:drawing>
        <wp:inline distT="0" distB="0" distL="0" distR="0" wp14:anchorId="643ECD50" wp14:editId="58576D7F">
          <wp:extent cx="2009775" cy="571500"/>
          <wp:effectExtent l="0" t="0" r="9525" b="0"/>
          <wp:docPr id="2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:rsidTr="002D4466" w14:paraId="50B3914F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1059CEFD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000000" w14:paraId="6066781B" w14:textId="17D645CD">
          <w:pPr>
            <w:pStyle w:val="dP-InfoTableText"/>
          </w:pPr>
          <w:r>
            <w:fldChar w:fldCharType="begin"/>
          </w:r>
          <w:r>
            <w:instrText> TITLE  \* Caps  \* MERGEFORMAT </w:instrText>
          </w:r>
          <w:r>
            <w:fldChar w:fldCharType="separate"/>
          </w:r>
          <w:r w:rsidR="00E8654E">
            <w:t>Happy Tails Check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561A867D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A11B7B" w14:paraId="52A64BB7" w14:textId="6079CCFE">
          <w:pPr>
            <w:pStyle w:val="dP-InfoTableText"/>
          </w:pPr>
          <w:r>
            <w:t>1.4.8</w:t>
          </w:r>
        </w:p>
      </w:tc>
    </w:tr>
  </w:tbl>
  <w:p w:rsidR="007D4902" w:rsidP="007D4902" w:rsidRDefault="007D4902" w14:paraId="13DA57C6" w14:textId="77777777">
    <w:pPr>
      <w:pStyle w:val="Header"/>
      <w:jc w:val="center"/>
    </w:pPr>
  </w:p>
  <w:p w:rsidR="007D4902" w:rsidP="00827046" w:rsidRDefault="007D4902" w14:paraId="3A65F2C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6Floqr3v" int2:invalidationBookmarkName="" int2:hashCode="6Pi1rZTe0mFKCf" int2:id="wFXi05E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C84"/>
    <w:multiLevelType w:val="hybridMultilevel"/>
    <w:tmpl w:val="08225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1615A5"/>
    <w:multiLevelType w:val="multilevel"/>
    <w:tmpl w:val="285E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7EB2"/>
    <w:multiLevelType w:val="hybridMultilevel"/>
    <w:tmpl w:val="AB9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DC66A9"/>
    <w:multiLevelType w:val="multilevel"/>
    <w:tmpl w:val="53E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AA67BF9"/>
    <w:multiLevelType w:val="hybridMultilevel"/>
    <w:tmpl w:val="B7B8A53A"/>
    <w:lvl w:ilvl="0" w:tplc="39E2E1D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059AC"/>
    <w:multiLevelType w:val="hybridMultilevel"/>
    <w:tmpl w:val="D92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B137AA"/>
    <w:multiLevelType w:val="hybridMultilevel"/>
    <w:tmpl w:val="766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8A4F82"/>
    <w:multiLevelType w:val="hybridMultilevel"/>
    <w:tmpl w:val="C40EC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084695A"/>
    <w:multiLevelType w:val="hybridMultilevel"/>
    <w:tmpl w:val="E4B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386A1C"/>
    <w:multiLevelType w:val="hybridMultilevel"/>
    <w:tmpl w:val="E9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106059">
    <w:abstractNumId w:val="4"/>
  </w:num>
  <w:num w:numId="2" w16cid:durableId="401568595">
    <w:abstractNumId w:val="4"/>
    <w:lvlOverride w:ilvl="0">
      <w:startOverride w:val="1"/>
    </w:lvlOverride>
  </w:num>
  <w:num w:numId="3" w16cid:durableId="1457137487">
    <w:abstractNumId w:val="9"/>
  </w:num>
  <w:num w:numId="4" w16cid:durableId="1709724406">
    <w:abstractNumId w:val="5"/>
  </w:num>
  <w:num w:numId="5" w16cid:durableId="1985043251">
    <w:abstractNumId w:val="0"/>
  </w:num>
  <w:num w:numId="6" w16cid:durableId="1272474113">
    <w:abstractNumId w:val="7"/>
  </w:num>
  <w:num w:numId="7" w16cid:durableId="121943674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51442318">
    <w:abstractNumId w:val="2"/>
  </w:num>
  <w:num w:numId="9" w16cid:durableId="2091391105">
    <w:abstractNumId w:val="3"/>
  </w:num>
  <w:num w:numId="10" w16cid:durableId="1231647733">
    <w:abstractNumId w:val="8"/>
  </w:num>
  <w:num w:numId="11" w16cid:durableId="203668774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03"/>
    <w:rsid w:val="00000000"/>
    <w:rsid w:val="0000150C"/>
    <w:rsid w:val="00013DE0"/>
    <w:rsid w:val="00020D2D"/>
    <w:rsid w:val="00031799"/>
    <w:rsid w:val="00047679"/>
    <w:rsid w:val="00051781"/>
    <w:rsid w:val="00063A9F"/>
    <w:rsid w:val="00087155"/>
    <w:rsid w:val="000A492A"/>
    <w:rsid w:val="000B2729"/>
    <w:rsid w:val="000B4372"/>
    <w:rsid w:val="000D10A8"/>
    <w:rsid w:val="000E548F"/>
    <w:rsid w:val="001001EC"/>
    <w:rsid w:val="001039F9"/>
    <w:rsid w:val="0013674D"/>
    <w:rsid w:val="001409EE"/>
    <w:rsid w:val="00144B48"/>
    <w:rsid w:val="00147413"/>
    <w:rsid w:val="001569C9"/>
    <w:rsid w:val="00160FC6"/>
    <w:rsid w:val="00165076"/>
    <w:rsid w:val="001851B2"/>
    <w:rsid w:val="001A4C1F"/>
    <w:rsid w:val="001B2F12"/>
    <w:rsid w:val="001B2F78"/>
    <w:rsid w:val="001B4741"/>
    <w:rsid w:val="001C3588"/>
    <w:rsid w:val="001C6EC8"/>
    <w:rsid w:val="001D3E01"/>
    <w:rsid w:val="001F0330"/>
    <w:rsid w:val="0021035C"/>
    <w:rsid w:val="00217F66"/>
    <w:rsid w:val="00235BC7"/>
    <w:rsid w:val="00236035"/>
    <w:rsid w:val="002478F4"/>
    <w:rsid w:val="00253E80"/>
    <w:rsid w:val="002558BC"/>
    <w:rsid w:val="00266FEB"/>
    <w:rsid w:val="002A64C1"/>
    <w:rsid w:val="002A6805"/>
    <w:rsid w:val="002B30BF"/>
    <w:rsid w:val="002F0A77"/>
    <w:rsid w:val="002F4258"/>
    <w:rsid w:val="00313094"/>
    <w:rsid w:val="00321157"/>
    <w:rsid w:val="00323339"/>
    <w:rsid w:val="00324392"/>
    <w:rsid w:val="00332BA3"/>
    <w:rsid w:val="00355E38"/>
    <w:rsid w:val="003758C3"/>
    <w:rsid w:val="00376174"/>
    <w:rsid w:val="003766DA"/>
    <w:rsid w:val="003A21EB"/>
    <w:rsid w:val="003A248A"/>
    <w:rsid w:val="003A553D"/>
    <w:rsid w:val="00410F08"/>
    <w:rsid w:val="00462678"/>
    <w:rsid w:val="00463B00"/>
    <w:rsid w:val="00467920"/>
    <w:rsid w:val="00492DB7"/>
    <w:rsid w:val="004C435D"/>
    <w:rsid w:val="004C66A3"/>
    <w:rsid w:val="004D0A50"/>
    <w:rsid w:val="004F62DD"/>
    <w:rsid w:val="004F6768"/>
    <w:rsid w:val="00505B35"/>
    <w:rsid w:val="005167A8"/>
    <w:rsid w:val="005176D9"/>
    <w:rsid w:val="00555596"/>
    <w:rsid w:val="00581C84"/>
    <w:rsid w:val="005911D5"/>
    <w:rsid w:val="00597B9A"/>
    <w:rsid w:val="005B458F"/>
    <w:rsid w:val="005B5AD8"/>
    <w:rsid w:val="005C2D75"/>
    <w:rsid w:val="006179E6"/>
    <w:rsid w:val="00626885"/>
    <w:rsid w:val="0064107E"/>
    <w:rsid w:val="006907F7"/>
    <w:rsid w:val="00692D96"/>
    <w:rsid w:val="00694871"/>
    <w:rsid w:val="00694DDA"/>
    <w:rsid w:val="0069789D"/>
    <w:rsid w:val="006B216D"/>
    <w:rsid w:val="006E69BA"/>
    <w:rsid w:val="007056E2"/>
    <w:rsid w:val="007071CD"/>
    <w:rsid w:val="00717603"/>
    <w:rsid w:val="007456DD"/>
    <w:rsid w:val="0074752F"/>
    <w:rsid w:val="00752F4B"/>
    <w:rsid w:val="00775032"/>
    <w:rsid w:val="00783288"/>
    <w:rsid w:val="00794F22"/>
    <w:rsid w:val="007C2EDF"/>
    <w:rsid w:val="007C3375"/>
    <w:rsid w:val="007D4902"/>
    <w:rsid w:val="007F105F"/>
    <w:rsid w:val="008024C7"/>
    <w:rsid w:val="0081376F"/>
    <w:rsid w:val="00827046"/>
    <w:rsid w:val="00844BDA"/>
    <w:rsid w:val="00857785"/>
    <w:rsid w:val="00871142"/>
    <w:rsid w:val="0087737E"/>
    <w:rsid w:val="00882C7E"/>
    <w:rsid w:val="00890892"/>
    <w:rsid w:val="008A2957"/>
    <w:rsid w:val="008A2C2D"/>
    <w:rsid w:val="008D7DD4"/>
    <w:rsid w:val="008E5CB6"/>
    <w:rsid w:val="00906625"/>
    <w:rsid w:val="00911F03"/>
    <w:rsid w:val="00917D60"/>
    <w:rsid w:val="00956120"/>
    <w:rsid w:val="009674A8"/>
    <w:rsid w:val="0097308C"/>
    <w:rsid w:val="00991A2D"/>
    <w:rsid w:val="0099722E"/>
    <w:rsid w:val="009B47BC"/>
    <w:rsid w:val="009D7405"/>
    <w:rsid w:val="009F6B22"/>
    <w:rsid w:val="00A0662F"/>
    <w:rsid w:val="00A11B7B"/>
    <w:rsid w:val="00A23E03"/>
    <w:rsid w:val="00A3743B"/>
    <w:rsid w:val="00A51D9F"/>
    <w:rsid w:val="00A93F53"/>
    <w:rsid w:val="00A944A5"/>
    <w:rsid w:val="00AC7C11"/>
    <w:rsid w:val="00AD4079"/>
    <w:rsid w:val="00AE2D13"/>
    <w:rsid w:val="00B36608"/>
    <w:rsid w:val="00B4354D"/>
    <w:rsid w:val="00B50B70"/>
    <w:rsid w:val="00B6139C"/>
    <w:rsid w:val="00B7094F"/>
    <w:rsid w:val="00B744BF"/>
    <w:rsid w:val="00B9572F"/>
    <w:rsid w:val="00BE0881"/>
    <w:rsid w:val="00C0243D"/>
    <w:rsid w:val="00C02A58"/>
    <w:rsid w:val="00C0593E"/>
    <w:rsid w:val="00C171CB"/>
    <w:rsid w:val="00C33832"/>
    <w:rsid w:val="00C36F86"/>
    <w:rsid w:val="00C41EA0"/>
    <w:rsid w:val="00C479E0"/>
    <w:rsid w:val="00C55DA2"/>
    <w:rsid w:val="00C61288"/>
    <w:rsid w:val="00C71CFC"/>
    <w:rsid w:val="00C85AE7"/>
    <w:rsid w:val="00CA153E"/>
    <w:rsid w:val="00CA730A"/>
    <w:rsid w:val="00CB2D97"/>
    <w:rsid w:val="00CB7639"/>
    <w:rsid w:val="00CD0BDF"/>
    <w:rsid w:val="00CE6BFB"/>
    <w:rsid w:val="00D1657D"/>
    <w:rsid w:val="00D320C1"/>
    <w:rsid w:val="00D568A7"/>
    <w:rsid w:val="00D63F22"/>
    <w:rsid w:val="00D8034F"/>
    <w:rsid w:val="00D8513F"/>
    <w:rsid w:val="00D924A5"/>
    <w:rsid w:val="00DA363E"/>
    <w:rsid w:val="00DB0FE2"/>
    <w:rsid w:val="00DB5B68"/>
    <w:rsid w:val="00DB6A56"/>
    <w:rsid w:val="00DF283D"/>
    <w:rsid w:val="00E115B4"/>
    <w:rsid w:val="00E34EFF"/>
    <w:rsid w:val="00E35357"/>
    <w:rsid w:val="00E40704"/>
    <w:rsid w:val="00E47512"/>
    <w:rsid w:val="00E50874"/>
    <w:rsid w:val="00E52639"/>
    <w:rsid w:val="00E63C24"/>
    <w:rsid w:val="00E7140B"/>
    <w:rsid w:val="00E7320E"/>
    <w:rsid w:val="00E74A8D"/>
    <w:rsid w:val="00E8654E"/>
    <w:rsid w:val="00EC19BB"/>
    <w:rsid w:val="00ED4CC7"/>
    <w:rsid w:val="00EE3637"/>
    <w:rsid w:val="00EF4659"/>
    <w:rsid w:val="00F05F14"/>
    <w:rsid w:val="00F17AB8"/>
    <w:rsid w:val="00F61024"/>
    <w:rsid w:val="00F7188B"/>
    <w:rsid w:val="00F8403D"/>
    <w:rsid w:val="00F93C87"/>
    <w:rsid w:val="00F93CE7"/>
    <w:rsid w:val="00FB0C5E"/>
    <w:rsid w:val="00FC232A"/>
    <w:rsid w:val="00FD04B4"/>
    <w:rsid w:val="00FD6649"/>
    <w:rsid w:val="015D323A"/>
    <w:rsid w:val="1E2DB30F"/>
    <w:rsid w:val="229B1C2E"/>
    <w:rsid w:val="271D23FE"/>
    <w:rsid w:val="379DB455"/>
    <w:rsid w:val="41727B9D"/>
    <w:rsid w:val="43D524E0"/>
    <w:rsid w:val="47AE6293"/>
    <w:rsid w:val="4A702271"/>
    <w:rsid w:val="518BD8F5"/>
    <w:rsid w:val="59BEA660"/>
    <w:rsid w:val="62133EBD"/>
    <w:rsid w:val="67889A14"/>
    <w:rsid w:val="67A8BD7E"/>
    <w:rsid w:val="6F9C3C92"/>
    <w:rsid w:val="78129B98"/>
    <w:rsid w:val="7BA176DF"/>
    <w:rsid w:val="7C0B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F699F"/>
  <w15:chartTrackingRefBased/>
  <w15:docId w15:val="{AE0CBDE3-C004-43D5-9FCA-4D4C41A13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rFonts w:ascii="Arial" w:hAnsi="Arial"/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253E80"/>
    <w:pPr>
      <w:numPr>
        <w:numId w:val="1"/>
      </w:numPr>
      <w:contextualSpacing/>
    </w:pPr>
    <w:rPr>
      <w:rFonts w:ascii="Arial" w:hAnsi="Arial"/>
    </w:rPr>
  </w:style>
  <w:style w:type="paragraph" w:styleId="dP-Normal" w:customStyle="1">
    <w:name w:val="dP-Normal"/>
    <w:basedOn w:val="Normal"/>
    <w:autoRedefine/>
    <w:qFormat/>
    <w:rsid w:val="00B4354D"/>
    <w:pPr>
      <w:spacing w:after="0" w:line="24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B5B68"/>
    <w:rPr>
      <w:sz w:val="24"/>
    </w:rPr>
  </w:style>
  <w:style w:type="character" w:styleId="SmartLink">
    <w:name w:val="Smart Link"/>
    <w:basedOn w:val="DefaultParagraphFont"/>
    <w:uiPriority w:val="99"/>
    <w:semiHidden/>
    <w:unhideWhenUsed/>
    <w:rsid w:val="00051781"/>
    <w:rPr>
      <w:color w:val="0000FF"/>
      <w:u w:val="single"/>
      <w:shd w:val="clear" w:color="auto" w:fill="F3F2F1"/>
    </w:rPr>
  </w:style>
  <w:style w:type="character" w:styleId="Hyperlink">
    <w:name w:val="Hyperlink"/>
    <w:basedOn w:val="DefaultParagraphFont"/>
    <w:uiPriority w:val="99"/>
    <w:unhideWhenUsed/>
    <w:rsid w:val="001A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estpet.sharepoint.com/Shared%20Documents/Forms/AllItems.aspx?id=%2FShared%20Documents%2FTraining%20Materials%2FSafety%2FHappy%20Tails%20%2D%20Boarders%20Log%2Epdf&amp;viewid=3d06225e%2D8ba8%2D424f%2Da426%2Dda6b250e5fd5&amp;parent=%2FShared%20Documents%2FTraining%20Materials%2FSafety" TargetMode="External" Id="Ra0b1d3c2a49b4230" /><Relationship Type="http://schemas.openxmlformats.org/officeDocument/2006/relationships/hyperlink" Target="https://destpet.sharepoint.com/:w:/r/_layouts/15/Doc.aspx?sourcedoc=%7B8E8EA69B-CCC2-433D-A482-381A35C56BDB%7D&amp;file=Happy%20Tails%20Check%20Directions.docx&amp;action=default&amp;mobileredirect=true" TargetMode="External" Id="Rf2535bbb14a84c62" /><Relationship Type="http://schemas.openxmlformats.org/officeDocument/2006/relationships/hyperlink" Target="https://destpet.sharepoint.com/:w:/r/_layouts/15/Doc.aspx?sourcedoc=%7B8E8EA69B-CCC2-433D-A482-381A35C56BDB%7D&amp;file=Happy%20Tails%20Check%20Directions.docx&amp;action=default&amp;mobileredirect=true" TargetMode="External" Id="Rce22653e838c4e64" /><Relationship Type="http://schemas.openxmlformats.org/officeDocument/2006/relationships/hyperlink" Target="https://destpet.sharepoint.com/Shared%20Documents/Forms/AllItems.aspx?id=%2FShared%20Documents%2FTraining%20Materials%2FSafety%2FHappy%20Tails%20Check%20Card%20%2D%20Cat%2Epdf&amp;viewid=3d06225e%2D8ba8%2D424f%2Da426%2Dda6b250e5fd5&amp;parent=%2FShared%20Documents%2FTraining%20Materials%2FSafety" TargetMode="External" Id="R9437451ecffa4924" /><Relationship Type="http://schemas.openxmlformats.org/officeDocument/2006/relationships/hyperlink" Target="https://destpet.sharepoint.com/Shared%20Documents/Forms/AllItems.aspx?id=%2FShared%20Documents%2FTraining%20Materials%2FSafety%2FHappy%20Tails%20Check%20Card%20%2D%20Dog%2Epdf&amp;viewid=3d06225e%2D8ba8%2D424f%2Da426%2Dda6b250e5fd5&amp;parent=%2FShared%20Documents%2FTraining%20Materials%2FSafety" TargetMode="External" Id="Rcf498eaa2e93485d" /><Relationship Type="http://schemas.openxmlformats.org/officeDocument/2006/relationships/glossaryDocument" Target="glossary/document.xml" Id="R807ae4608f414f97" /><Relationship Type="http://schemas.openxmlformats.org/officeDocument/2006/relationships/hyperlink" Target="https://destpet.sharepoint.com/Shared%20Documents/Forms/AllItems.aspx?id=%2FShared%20Documents%2FTraining%20Materials%2FSafety%2FHappy%20Tails%20%2D%20Boarders%20Log%2Epdf&amp;viewid=3d06225e%2D8ba8%2D424f%2Da426%2Dda6b250e5fd5&amp;parent=%2FShared%20Documents%2FTraining%20Materials%2FSafety" TargetMode="External" Id="R13e38bb50e68423c" /><Relationship Type="http://schemas.openxmlformats.org/officeDocument/2006/relationships/image" Target="/media/image3.png" Id="R1011c204fd504b46" /><Relationship Type="http://schemas.microsoft.com/office/2020/10/relationships/intelligence" Target="intelligence2.xml" Id="R97ff96daeb63444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ynMccallum\AppData\Local\Microsoft\Windows\INetCache\Content.Outlook\L03GW07C\SOP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aba95-0c53-43cf-8c99-1430a547996c}"/>
      </w:docPartPr>
      <w:docPartBody>
        <w:p w14:paraId="122BA1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7" ma:contentTypeDescription="Create a new document." ma:contentTypeScope="" ma:versionID="42a659eef59f830477ca4fdf2aff65e0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86e91c2d1bb6ad6145db80484953bb4b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9729BE-038F-4031-8DB9-04CEFE2410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75872-F5AF-434F-8A6C-9DF7D89CD965}"/>
</file>

<file path=customXml/itemProps3.xml><?xml version="1.0" encoding="utf-8"?>
<ds:datastoreItem xmlns:ds="http://schemas.openxmlformats.org/officeDocument/2006/customXml" ds:itemID="{2BA21879-19B9-4829-B25A-0033E21BEA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 Tails Check</dc:title>
  <dc:subject/>
  <dc:creator>Kathryn Mccallum</dc:creator>
  <cp:keywords/>
  <dc:description/>
  <cp:lastModifiedBy>Kathryn Mccallum</cp:lastModifiedBy>
  <cp:revision>55</cp:revision>
  <cp:lastPrinted>2022-12-23T19:48:00Z</cp:lastPrinted>
  <dcterms:created xsi:type="dcterms:W3CDTF">2022-12-01T19:03:00Z</dcterms:created>
  <dcterms:modified xsi:type="dcterms:W3CDTF">2023-05-02T18:09:46Z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